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bel Layout"/>
      </w:tblPr>
      <w:tblGrid>
        <w:gridCol w:w="576"/>
        <w:gridCol w:w="4608"/>
        <w:gridCol w:w="576"/>
        <w:gridCol w:w="259"/>
        <w:gridCol w:w="576"/>
        <w:gridCol w:w="4608"/>
        <w:gridCol w:w="576"/>
      </w:tblGrid>
      <w:tr w:rsidR="004202C6">
        <w:trPr>
          <w:trHeight w:hRule="exact" w:val="576"/>
          <w:jc w:val="center"/>
        </w:trPr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259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Default="004202C6"/>
        </w:tc>
      </w:tr>
      <w:tr w:rsidR="004202C6">
        <w:trPr>
          <w:trHeight w:hRule="exact" w:val="1800"/>
          <w:jc w:val="center"/>
        </w:trPr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alias w:val="Организация"/>
              <w:tag w:val=""/>
              <w:id w:val="-619461729"/>
              <w:placeholder>
                <w:docPart w:val="75C9D083F19C4F87A79D4FCDAA99901E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[Название организации]</w:t>
                </w:r>
              </w:p>
            </w:sdtContent>
          </w:sdt>
          <w:sdt>
            <w:sdtPr>
              <w:rPr>
                <w:lang w:val="ru-RU"/>
              </w:rPr>
              <w:alias w:val="Адрес организации"/>
              <w:tag w:val=""/>
              <w:id w:val="1345900947"/>
              <w:placeholder>
                <w:docPart w:val="0AE672D46B514FCBBCCB140A311B48F6"/>
              </w:placeholder>
              <w:showingPlcHdr/>
              <w:dataBinding w:prefixMappings="xmlns:ns0='http://schemas.microsoft.com/office/2006/coverPageProps' " w:xpath="/ns0:CoverPageProperties[1]/ns0:CompanyАдрес[1]" w:storeItemID="{55AF091B-3C7A-41E3-B477-F2FDAA23CFDA}"/>
              <w:text w:multiLine="1"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[Адрес организации]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</w:p>
            </w:sdtContent>
          </w:sdt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259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alias w:val="Организация"/>
              <w:tag w:val=""/>
              <w:id w:val="1245685074"/>
              <w:placeholder>
                <w:docPart w:val="75C9D083F19C4F87A79D4FCDAA99901E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[Название организации]</w:t>
                </w:r>
              </w:p>
            </w:sdtContent>
          </w:sdt>
          <w:sdt>
            <w:sdtPr>
              <w:rPr>
                <w:lang w:val="ru-RU"/>
              </w:rPr>
              <w:alias w:val="Адрес организации"/>
              <w:tag w:val=""/>
              <w:id w:val="-1423488891"/>
              <w:placeholder>
                <w:docPart w:val="0AE672D46B514FCBBCCB140A311B48F6"/>
              </w:placeholder>
              <w:showingPlcHdr/>
              <w:dataBinding w:prefixMappings="xmlns:ns0='http://schemas.microsoft.com/office/2006/coverPageProps' " w:xpath="/ns0:CoverPageProperties[1]/ns0:CompanyАдрес[1]" w:storeItemID="{55AF091B-3C7A-41E3-B477-F2FDAA23CFDA}"/>
              <w:text w:multiLine="1"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[Адрес организации]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</w:p>
            </w:sdtContent>
          </w:sdt>
        </w:tc>
        <w:tc>
          <w:tcPr>
            <w:tcW w:w="576" w:type="dxa"/>
          </w:tcPr>
          <w:p w:rsidR="004202C6" w:rsidRDefault="004202C6"/>
        </w:tc>
      </w:tr>
      <w:tr w:rsidR="004202C6">
        <w:trPr>
          <w:trHeight w:hRule="exact" w:val="2405"/>
          <w:jc w:val="center"/>
        </w:trPr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id w:val="-54706245"/>
              <w:placeholder>
                <w:docPart w:val="9AB4A0EB3B9D43EA86A5565C65D7562F"/>
              </w:placeholder>
              <w:temporary/>
              <w:showingPlcHdr/>
              <w15:appearance w15:val="hidden"/>
              <w:text/>
            </w:sdtPr>
            <w:sdtEndPr/>
            <w:sdtContent>
              <w:p w:rsidR="004202C6" w:rsidRPr="007930FE" w:rsidRDefault="007930FE">
                <w:pPr>
                  <w:pStyle w:val="a7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[Имя получателя]</w:t>
                </w:r>
              </w:p>
            </w:sdtContent>
          </w:sdt>
          <w:sdt>
            <w:sdtPr>
              <w:rPr>
                <w:lang w:val="ru-RU"/>
              </w:rPr>
              <w:id w:val="-485009614"/>
              <w:placeholder>
                <w:docPart w:val="0E0BDBFB2BE6480E96EE459BE499F20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4202C6" w:rsidRPr="007930FE" w:rsidRDefault="007930FE">
                <w:pPr>
                  <w:pStyle w:val="a5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[Организация получателя]</w:t>
                </w:r>
                <w:r w:rsidRPr="007930FE">
                  <w:rPr>
                    <w:lang w:val="ru-RU"/>
                  </w:rPr>
                  <w:br/>
                  <w:t>[Адрес]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  <w:r w:rsidRPr="007930FE">
                  <w:rPr>
                    <w:lang w:val="ru-RU"/>
                  </w:rPr>
                  <w:br/>
                  <w:t>[Страна/регион]</w:t>
                </w:r>
              </w:p>
            </w:sdtContent>
          </w:sdt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259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id w:val="1783765097"/>
              <w:placeholder>
                <w:docPart w:val="9AB4A0EB3B9D43EA86A5565C65D7562F"/>
              </w:placeholder>
              <w:temporary/>
              <w:showingPlcHdr/>
              <w15:appearance w15:val="hidden"/>
              <w:text/>
            </w:sdtPr>
            <w:sdtEndPr/>
            <w:sdtContent>
              <w:p w:rsidR="004202C6" w:rsidRPr="007930FE" w:rsidRDefault="007930FE">
                <w:pPr>
                  <w:pStyle w:val="a7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[Имя получателя]</w:t>
                </w:r>
              </w:p>
            </w:sdtContent>
          </w:sdt>
          <w:sdt>
            <w:sdtPr>
              <w:rPr>
                <w:lang w:val="ru-RU"/>
              </w:rPr>
              <w:id w:val="-1298144444"/>
              <w:placeholder>
                <w:docPart w:val="0E0BDBFB2BE6480E96EE459BE499F20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4202C6" w:rsidRPr="007930FE" w:rsidRDefault="007930FE">
                <w:pPr>
                  <w:pStyle w:val="a5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[Организация получателя]</w:t>
                </w:r>
                <w:r w:rsidRPr="007930FE">
                  <w:rPr>
                    <w:lang w:val="ru-RU"/>
                  </w:rPr>
                  <w:br/>
                  <w:t>[Адрес]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  <w:r w:rsidRPr="007930FE">
                  <w:rPr>
                    <w:lang w:val="ru-RU"/>
                  </w:rPr>
                  <w:br/>
                  <w:t>[Страна/регион]</w:t>
                </w:r>
              </w:p>
            </w:sdtContent>
          </w:sdt>
        </w:tc>
        <w:tc>
          <w:tcPr>
            <w:tcW w:w="576" w:type="dxa"/>
          </w:tcPr>
          <w:p w:rsidR="004202C6" w:rsidRDefault="004202C6"/>
        </w:tc>
      </w:tr>
      <w:tr w:rsidR="004202C6">
        <w:trPr>
          <w:trHeight w:hRule="exact" w:val="576"/>
          <w:jc w:val="center"/>
        </w:trPr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259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Default="004202C6"/>
        </w:tc>
      </w:tr>
      <w:tr w:rsidR="004202C6">
        <w:trPr>
          <w:trHeight w:hRule="exact" w:val="1800"/>
          <w:jc w:val="center"/>
        </w:trPr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alias w:val="Организация"/>
              <w:tag w:val=""/>
              <w:id w:val="-1320025314"/>
              <w:placeholder>
                <w:docPart w:val="75C9D083F19C4F87A79D4FCDAA99901E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[Название организации]</w:t>
                </w:r>
              </w:p>
            </w:sdtContent>
          </w:sdt>
          <w:sdt>
            <w:sdtPr>
              <w:rPr>
                <w:lang w:val="ru-RU"/>
              </w:rPr>
              <w:alias w:val="Адрес организации"/>
              <w:tag w:val=""/>
              <w:id w:val="-299539324"/>
              <w:placeholder>
                <w:docPart w:val="0AE672D46B514FCBBCCB140A311B48F6"/>
              </w:placeholder>
              <w:showingPlcHdr/>
              <w:dataBinding w:prefixMappings="xmlns:ns0='http://schemas.microsoft.com/office/2006/coverPageProps' " w:xpath="/ns0:CoverPageProperties[1]/ns0:CompanyАдрес[1]" w:storeItemID="{55AF091B-3C7A-41E3-B477-F2FDAA23CFDA}"/>
              <w:text w:multiLine="1"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[Адрес организации]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</w:p>
            </w:sdtContent>
          </w:sdt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259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alias w:val="Организация"/>
              <w:tag w:val=""/>
              <w:id w:val="1181540646"/>
              <w:placeholder>
                <w:docPart w:val="75C9D083F19C4F87A79D4FCDAA99901E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[Название организации]</w:t>
                </w:r>
              </w:p>
            </w:sdtContent>
          </w:sdt>
          <w:sdt>
            <w:sdtPr>
              <w:rPr>
                <w:lang w:val="ru-RU"/>
              </w:rPr>
              <w:alias w:val="Адрес организации"/>
              <w:tag w:val=""/>
              <w:id w:val="-383708767"/>
              <w:placeholder>
                <w:docPart w:val="0AE672D46B514FCBBCCB140A311B48F6"/>
              </w:placeholder>
              <w:showingPlcHdr/>
              <w:dataBinding w:prefixMappings="xmlns:ns0='http://schemas.microsoft.com/office/2006/coverPageProps' " w:xpath="/ns0:CoverPageProperties[1]/ns0:CompanyАдрес[1]" w:storeItemID="{55AF091B-3C7A-41E3-B477-F2FDAA23CFDA}"/>
              <w:text w:multiLine="1"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[Адрес организации]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</w:p>
            </w:sdtContent>
          </w:sdt>
        </w:tc>
        <w:tc>
          <w:tcPr>
            <w:tcW w:w="576" w:type="dxa"/>
          </w:tcPr>
          <w:p w:rsidR="004202C6" w:rsidRDefault="004202C6"/>
        </w:tc>
      </w:tr>
      <w:tr w:rsidR="004202C6">
        <w:trPr>
          <w:trHeight w:hRule="exact" w:val="2405"/>
          <w:jc w:val="center"/>
        </w:trPr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id w:val="-2096316683"/>
              <w:placeholder>
                <w:docPart w:val="9AB4A0EB3B9D43EA86A5565C65D7562F"/>
              </w:placeholder>
              <w:temporary/>
              <w:showingPlcHdr/>
              <w15:appearance w15:val="hidden"/>
              <w:text/>
            </w:sdtPr>
            <w:sdtEndPr/>
            <w:sdtContent>
              <w:p w:rsidR="004202C6" w:rsidRPr="007930FE" w:rsidRDefault="007930FE">
                <w:pPr>
                  <w:pStyle w:val="a7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[Имя получателя]</w:t>
                </w:r>
              </w:p>
            </w:sdtContent>
          </w:sdt>
          <w:sdt>
            <w:sdtPr>
              <w:rPr>
                <w:lang w:val="ru-RU"/>
              </w:rPr>
              <w:id w:val="495081132"/>
              <w:placeholder>
                <w:docPart w:val="0E0BDBFB2BE6480E96EE459BE499F20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4202C6" w:rsidRPr="007930FE" w:rsidRDefault="007930FE">
                <w:pPr>
                  <w:pStyle w:val="a5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[Организация получателя]</w:t>
                </w:r>
                <w:r w:rsidRPr="007930FE">
                  <w:rPr>
                    <w:lang w:val="ru-RU"/>
                  </w:rPr>
                  <w:br/>
                  <w:t>[Адрес]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  <w:r w:rsidRPr="007930FE">
                  <w:rPr>
                    <w:lang w:val="ru-RU"/>
                  </w:rPr>
                  <w:br/>
                  <w:t>[Страна/регион]</w:t>
                </w:r>
              </w:p>
            </w:sdtContent>
          </w:sdt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259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id w:val="-1678956401"/>
              <w:placeholder>
                <w:docPart w:val="9AB4A0EB3B9D43EA86A5565C65D7562F"/>
              </w:placeholder>
              <w:temporary/>
              <w:showingPlcHdr/>
              <w15:appearance w15:val="hidden"/>
              <w:text/>
            </w:sdtPr>
            <w:sdtEndPr/>
            <w:sdtContent>
              <w:p w:rsidR="004202C6" w:rsidRPr="007930FE" w:rsidRDefault="007930FE">
                <w:pPr>
                  <w:pStyle w:val="a7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[Имя получателя]</w:t>
                </w:r>
              </w:p>
            </w:sdtContent>
          </w:sdt>
          <w:sdt>
            <w:sdtPr>
              <w:rPr>
                <w:lang w:val="ru-RU"/>
              </w:rPr>
              <w:id w:val="1295098248"/>
              <w:placeholder>
                <w:docPart w:val="0E0BDBFB2BE6480E96EE459BE499F20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4202C6" w:rsidRPr="007930FE" w:rsidRDefault="007930FE">
                <w:pPr>
                  <w:pStyle w:val="a5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[Организация получателя]</w:t>
                </w:r>
                <w:r w:rsidRPr="007930FE">
                  <w:rPr>
                    <w:lang w:val="ru-RU"/>
                  </w:rPr>
                  <w:br/>
                  <w:t>[Адрес]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  <w:r w:rsidRPr="007930FE">
                  <w:rPr>
                    <w:lang w:val="ru-RU"/>
                  </w:rPr>
                  <w:br/>
                  <w:t>[Страна/регион]</w:t>
                </w:r>
              </w:p>
            </w:sdtContent>
          </w:sdt>
        </w:tc>
        <w:tc>
          <w:tcPr>
            <w:tcW w:w="576" w:type="dxa"/>
          </w:tcPr>
          <w:p w:rsidR="004202C6" w:rsidRDefault="004202C6"/>
        </w:tc>
      </w:tr>
      <w:tr w:rsidR="004202C6">
        <w:trPr>
          <w:trHeight w:hRule="exact" w:val="576"/>
          <w:jc w:val="center"/>
        </w:trPr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259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Default="004202C6"/>
        </w:tc>
      </w:tr>
      <w:tr w:rsidR="004202C6">
        <w:trPr>
          <w:trHeight w:hRule="exact" w:val="1800"/>
          <w:jc w:val="center"/>
        </w:trPr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alias w:val="Организация"/>
              <w:tag w:val=""/>
              <w:id w:val="-1485007391"/>
              <w:placeholder>
                <w:docPart w:val="75C9D083F19C4F87A79D4FCDAA99901E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[Название организации]</w:t>
                </w:r>
              </w:p>
            </w:sdtContent>
          </w:sdt>
          <w:sdt>
            <w:sdtPr>
              <w:rPr>
                <w:lang w:val="ru-RU"/>
              </w:rPr>
              <w:alias w:val="Адрес организации"/>
              <w:tag w:val=""/>
              <w:id w:val="1134837992"/>
              <w:placeholder>
                <w:docPart w:val="0AE672D46B514FCBBCCB140A311B48F6"/>
              </w:placeholder>
              <w:showingPlcHdr/>
              <w:dataBinding w:prefixMappings="xmlns:ns0='http://schemas.microsoft.com/office/2006/coverPageProps' " w:xpath="/ns0:CoverPageProperties[1]/ns0:CompanyАдрес[1]" w:storeItemID="{55AF091B-3C7A-41E3-B477-F2FDAA23CFDA}"/>
              <w:text w:multiLine="1"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[Адрес организации]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</w:p>
            </w:sdtContent>
          </w:sdt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259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alias w:val="Организация"/>
              <w:tag w:val=""/>
              <w:id w:val="-350944540"/>
              <w:placeholder>
                <w:docPart w:val="75C9D083F19C4F87A79D4FCDAA99901E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[Название организации]</w:t>
                </w:r>
              </w:p>
            </w:sdtContent>
          </w:sdt>
          <w:sdt>
            <w:sdtPr>
              <w:rPr>
                <w:lang w:val="ru-RU"/>
              </w:rPr>
              <w:alias w:val="Адрес организации"/>
              <w:tag w:val=""/>
              <w:id w:val="1089821513"/>
              <w:placeholder>
                <w:docPart w:val="0AE672D46B514FCBBCCB140A311B48F6"/>
              </w:placeholder>
              <w:showingPlcHdr/>
              <w:dataBinding w:prefixMappings="xmlns:ns0='http://schemas.microsoft.com/office/2006/coverPageProps' " w:xpath="/ns0:CoverPageProperties[1]/ns0:CompanyАдрес[1]" w:storeItemID="{55AF091B-3C7A-41E3-B477-F2FDAA23CFDA}"/>
              <w:text w:multiLine="1"/>
            </w:sdtPr>
            <w:sdtEndPr/>
            <w:sdtContent>
              <w:p w:rsidR="004202C6" w:rsidRPr="007930FE" w:rsidRDefault="007930FE">
                <w:pPr>
                  <w:pStyle w:val="a6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[Адрес организации]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</w:p>
            </w:sdtContent>
          </w:sdt>
        </w:tc>
        <w:tc>
          <w:tcPr>
            <w:tcW w:w="576" w:type="dxa"/>
          </w:tcPr>
          <w:p w:rsidR="004202C6" w:rsidRDefault="004202C6"/>
        </w:tc>
      </w:tr>
      <w:tr w:rsidR="004202C6">
        <w:trPr>
          <w:trHeight w:hRule="exact" w:val="2405"/>
          <w:jc w:val="center"/>
        </w:trPr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id w:val="1621185800"/>
              <w:placeholder>
                <w:docPart w:val="9AB4A0EB3B9D43EA86A5565C65D7562F"/>
              </w:placeholder>
              <w:temporary/>
              <w:showingPlcHdr/>
              <w15:appearance w15:val="hidden"/>
              <w:text/>
            </w:sdtPr>
            <w:sdtEndPr/>
            <w:sdtContent>
              <w:p w:rsidR="004202C6" w:rsidRPr="007930FE" w:rsidRDefault="007930FE">
                <w:pPr>
                  <w:pStyle w:val="a7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[Имя получателя]</w:t>
                </w:r>
              </w:p>
            </w:sdtContent>
          </w:sdt>
          <w:sdt>
            <w:sdtPr>
              <w:rPr>
                <w:lang w:val="ru-RU"/>
              </w:rPr>
              <w:id w:val="1650940478"/>
              <w:placeholder>
                <w:docPart w:val="0E0BDBFB2BE6480E96EE459BE499F20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4202C6" w:rsidRPr="007930FE" w:rsidRDefault="007930FE">
                <w:pPr>
                  <w:pStyle w:val="a5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[Организация получателя]</w:t>
                </w:r>
                <w:r w:rsidRPr="007930FE">
                  <w:rPr>
                    <w:lang w:val="ru-RU"/>
                  </w:rPr>
                  <w:br/>
                  <w:t>[Адрес]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  <w:r w:rsidRPr="007930FE">
                  <w:rPr>
                    <w:lang w:val="ru-RU"/>
                  </w:rPr>
                  <w:br/>
                  <w:t>[Страна/регион]</w:t>
                </w:r>
              </w:p>
            </w:sdtContent>
          </w:sdt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259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576" w:type="dxa"/>
          </w:tcPr>
          <w:p w:rsidR="004202C6" w:rsidRPr="007930FE" w:rsidRDefault="004202C6">
            <w:pPr>
              <w:rPr>
                <w:lang w:val="ru-RU"/>
              </w:rPr>
            </w:pPr>
          </w:p>
        </w:tc>
        <w:tc>
          <w:tcPr>
            <w:tcW w:w="4608" w:type="dxa"/>
          </w:tcPr>
          <w:sdt>
            <w:sdtPr>
              <w:rPr>
                <w:lang w:val="ru-RU"/>
              </w:rPr>
              <w:id w:val="1275215645"/>
              <w:placeholder>
                <w:docPart w:val="9AB4A0EB3B9D43EA86A5565C65D7562F"/>
              </w:placeholder>
              <w:temporary/>
              <w:showingPlcHdr/>
              <w15:appearance w15:val="hidden"/>
              <w:text/>
            </w:sdtPr>
            <w:sdtEndPr/>
            <w:sdtContent>
              <w:p w:rsidR="004202C6" w:rsidRPr="007930FE" w:rsidRDefault="007930FE">
                <w:pPr>
                  <w:pStyle w:val="a7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[Имя получателя]</w:t>
                </w:r>
              </w:p>
            </w:sdtContent>
          </w:sdt>
          <w:sdt>
            <w:sdtPr>
              <w:rPr>
                <w:lang w:val="ru-RU"/>
              </w:rPr>
              <w:id w:val="-1603956336"/>
              <w:placeholder>
                <w:docPart w:val="0E0BDBFB2BE6480E96EE459BE499F20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4202C6" w:rsidRPr="007930FE" w:rsidRDefault="007930FE">
                <w:pPr>
                  <w:pStyle w:val="a5"/>
                  <w:rPr>
                    <w:lang w:val="ru-RU"/>
                  </w:rPr>
                </w:pPr>
                <w:r w:rsidRPr="007930FE">
                  <w:rPr>
                    <w:lang w:val="ru-RU"/>
                  </w:rPr>
                  <w:t>[Организация получателя]</w:t>
                </w:r>
                <w:r w:rsidRPr="007930FE">
                  <w:rPr>
                    <w:lang w:val="ru-RU"/>
                  </w:rPr>
                  <w:br/>
                  <w:t>[Адрес]</w:t>
                </w:r>
                <w:r w:rsidRPr="007930FE">
                  <w:rPr>
                    <w:lang w:val="ru-RU"/>
                  </w:rPr>
                  <w:br/>
                  <w:t>[Город, Область, Индекс]</w:t>
                </w:r>
                <w:r w:rsidRPr="007930FE">
                  <w:rPr>
                    <w:lang w:val="ru-RU"/>
                  </w:rPr>
                  <w:br/>
                  <w:t>[Страна/регион]</w:t>
                </w:r>
              </w:p>
            </w:sdtContent>
          </w:sdt>
        </w:tc>
        <w:tc>
          <w:tcPr>
            <w:tcW w:w="576" w:type="dxa"/>
          </w:tcPr>
          <w:p w:rsidR="004202C6" w:rsidRDefault="004202C6"/>
        </w:tc>
      </w:tr>
    </w:tbl>
    <w:p w:rsidR="004202C6" w:rsidRDefault="004202C6"/>
    <w:sectPr w:rsidR="004202C6" w:rsidSect="007930FE">
      <w:pgSz w:w="11907" w:h="16839" w:code="9"/>
      <w:pgMar w:top="720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97"/>
    <w:rsid w:val="004202C6"/>
    <w:rsid w:val="007930FE"/>
    <w:rsid w:val="00D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68269-A570-415E-BE7F-EB2A822B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8352D" w:themeColor="text2" w:themeShade="BF"/>
        <w:kern w:val="2"/>
        <w:sz w:val="22"/>
        <w:lang w:val="en-US" w:eastAsia="ja-JP" w:bidi="ar-SA"/>
        <w14:ligatures w14:val="standard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customStyle="1" w:styleId="a5">
    <w:name w:val="Получатель"/>
    <w:basedOn w:val="a"/>
    <w:uiPriority w:val="1"/>
    <w:qFormat/>
    <w:pPr>
      <w:contextualSpacing/>
    </w:pPr>
  </w:style>
  <w:style w:type="paragraph" w:customStyle="1" w:styleId="a6">
    <w:name w:val="Обратный адрес"/>
    <w:basedOn w:val="a"/>
    <w:uiPriority w:val="1"/>
    <w:qFormat/>
    <w:pPr>
      <w:contextualSpacing/>
    </w:pPr>
    <w:rPr>
      <w:sz w:val="19"/>
    </w:rPr>
  </w:style>
  <w:style w:type="paragraph" w:customStyle="1" w:styleId="a7">
    <w:name w:val="Имя"/>
    <w:basedOn w:val="a"/>
    <w:uiPriority w:val="1"/>
    <w:qFormat/>
    <w:pPr>
      <w:pBdr>
        <w:bottom w:val="single" w:sz="6" w:space="6" w:color="F24F4F" w:themeColor="accent1"/>
      </w:pBdr>
      <w:spacing w:line="216" w:lineRule="auto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a8">
    <w:name w:val="Balloon Text"/>
    <w:basedOn w:val="a"/>
    <w:link w:val="a9"/>
    <w:uiPriority w:val="99"/>
    <w:semiHidden/>
    <w:unhideWhenUsed/>
    <w:pPr>
      <w:spacing w:after="0"/>
    </w:pPr>
    <w:rPr>
      <w:rFonts w:ascii="Segoe UI" w:hAnsi="Segoe UI" w:cs="Segoe UI"/>
      <w:sz w:val="18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Main\AppData\Roaming\Microsoft\&#1064;&#1072;&#1073;&#1083;&#1086;&#1085;&#1099;\&#1053;&#1072;&#1082;&#1083;&#1077;&#1081;&#1082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C9D083F19C4F87A79D4FCDAA999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73274-7DF9-4360-AB63-4452893BD286}"/>
      </w:docPartPr>
      <w:docPartBody>
        <w:p w:rsidR="00000000" w:rsidRDefault="00610483">
          <w:pPr>
            <w:pStyle w:val="75C9D083F19C4F87A79D4FCDAA99901E"/>
          </w:pPr>
          <w:r>
            <w:t>[Название организации]</w:t>
          </w:r>
        </w:p>
      </w:docPartBody>
    </w:docPart>
    <w:docPart>
      <w:docPartPr>
        <w:name w:val="0AE672D46B514FCBBCCB140A311B4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F0E3A0-EF26-4F40-B1E8-94DA1FD2D354}"/>
      </w:docPartPr>
      <w:docPartBody>
        <w:p w:rsidR="00000000" w:rsidRDefault="00610483">
          <w:pPr>
            <w:pStyle w:val="0AE672D46B514FCBBCCB140A311B48F6"/>
          </w:pPr>
          <w:r>
            <w:t>[Адрес организации]</w:t>
          </w:r>
          <w:r>
            <w:br/>
          </w:r>
          <w:r>
            <w:t>[Город, Область, Индекс]</w:t>
          </w:r>
        </w:p>
      </w:docPartBody>
    </w:docPart>
    <w:docPart>
      <w:docPartPr>
        <w:name w:val="9AB4A0EB3B9D43EA86A5565C65D75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08066-A5FF-49A3-A0D9-A66D9C2FBFF8}"/>
      </w:docPartPr>
      <w:docPartBody>
        <w:p w:rsidR="00000000" w:rsidRDefault="00610483">
          <w:pPr>
            <w:pStyle w:val="9AB4A0EB3B9D43EA86A5565C65D7562F"/>
          </w:pPr>
          <w:r>
            <w:t>[Имя получателя]</w:t>
          </w:r>
        </w:p>
      </w:docPartBody>
    </w:docPart>
    <w:docPart>
      <w:docPartPr>
        <w:name w:val="0E0BDBFB2BE6480E96EE459BE499F2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FD0911-0DDA-4B83-99BE-82BAA5365B35}"/>
      </w:docPartPr>
      <w:docPartBody>
        <w:p w:rsidR="00000000" w:rsidRDefault="00610483">
          <w:pPr>
            <w:pStyle w:val="0E0BDBFB2BE6480E96EE459BE499F20A"/>
          </w:pPr>
          <w:r>
            <w:t>[Организация получателя]</w:t>
          </w:r>
          <w:r>
            <w:br/>
          </w:r>
          <w:r>
            <w:t>[Адрес]</w:t>
          </w:r>
          <w:r>
            <w:br/>
          </w:r>
          <w:r>
            <w:t>[Город, Область, Индекс]</w:t>
          </w:r>
          <w:r>
            <w:br/>
          </w:r>
          <w:r>
            <w:t>[Страна/регион]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83"/>
    <w:rsid w:val="0061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C9D083F19C4F87A79D4FCDAA99901E">
    <w:name w:val="75C9D083F19C4F87A79D4FCDAA99901E"/>
  </w:style>
  <w:style w:type="paragraph" w:customStyle="1" w:styleId="0AE672D46B514FCBBCCB140A311B48F6">
    <w:name w:val="0AE672D46B514FCBBCCB140A311B48F6"/>
  </w:style>
  <w:style w:type="paragraph" w:customStyle="1" w:styleId="9AB4A0EB3B9D43EA86A5565C65D7562F">
    <w:name w:val="9AB4A0EB3B9D43EA86A5565C65D7562F"/>
  </w:style>
  <w:style w:type="paragraph" w:customStyle="1" w:styleId="0E0BDBFB2BE6480E96EE459BE499F20A">
    <w:name w:val="0E0BDBFB2BE6480E96EE459BE499F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C8AB83-3D4F-44E0-B845-F00DF16631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Наклейки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keywords/>
  <cp:lastModifiedBy>Пользователь Windows</cp:lastModifiedBy>
  <cp:revision>1</cp:revision>
  <cp:lastPrinted>2012-06-27T15:42:00Z</cp:lastPrinted>
  <dcterms:created xsi:type="dcterms:W3CDTF">2018-03-02T22:47:00Z</dcterms:created>
  <dcterms:modified xsi:type="dcterms:W3CDTF">2018-03-02T22:48:00Z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TC029282219991</vt:lpwstr>
  </property>
</Properties>
</file>